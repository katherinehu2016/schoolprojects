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31" w:rsidRDefault="000E37E3" w:rsidP="000D44E9">
      <w:pPr>
        <w:pStyle w:val="Subtitle"/>
        <w:spacing w:after="0"/>
      </w:pPr>
      <w:r>
        <w:t>Weekly Assignments</w:t>
      </w:r>
    </w:p>
    <w:p w:rsidR="00640A31" w:rsidRPr="000774F1" w:rsidRDefault="000D44E9" w:rsidP="000D44E9">
      <w:pPr>
        <w:spacing w:after="0"/>
        <w:jc w:val="center"/>
        <w:rPr>
          <w:sz w:val="16"/>
          <w:szCs w:val="16"/>
        </w:rPr>
      </w:pPr>
      <w:r w:rsidRPr="000774F1">
        <w:rPr>
          <w:sz w:val="16"/>
          <w:szCs w:val="16"/>
        </w:rPr>
        <w:t>_____________________</w:t>
      </w:r>
      <w:r w:rsidR="000774F1">
        <w:rPr>
          <w:sz w:val="16"/>
          <w:szCs w:val="16"/>
        </w:rPr>
        <w:t>_________________________________________________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2060"/>
        <w:gridCol w:w="2041"/>
        <w:gridCol w:w="2041"/>
        <w:gridCol w:w="2041"/>
        <w:gridCol w:w="2041"/>
      </w:tblGrid>
      <w:tr w:rsidR="00640A31">
        <w:tc>
          <w:tcPr>
            <w:tcW w:w="1007" w:type="pct"/>
            <w:vAlign w:val="bottom"/>
          </w:tcPr>
          <w:tbl>
            <w:tblPr>
              <w:tblW w:w="1468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</w:tblGrid>
            <w:tr w:rsidR="000D44E9" w:rsidTr="000D44E9">
              <w:trPr>
                <w:jc w:val="center"/>
              </w:trPr>
              <w:tc>
                <w:tcPr>
                  <w:tcW w:w="5000" w:type="pct"/>
                  <w:vAlign w:val="bottom"/>
                </w:tcPr>
                <w:p w:rsidR="000D44E9" w:rsidRDefault="000D44E9">
                  <w:pPr>
                    <w:pStyle w:val="Days"/>
                  </w:pPr>
                  <w:r>
                    <w:t>MON</w:t>
                  </w:r>
                </w:p>
              </w:tc>
            </w:tr>
          </w:tbl>
          <w:p w:rsidR="00640A31" w:rsidRDefault="00640A31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134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0D44E9" w:rsidTr="000D44E9">
              <w:trPr>
                <w:jc w:val="center"/>
              </w:trPr>
              <w:tc>
                <w:tcPr>
                  <w:tcW w:w="5000" w:type="pct"/>
                  <w:vAlign w:val="bottom"/>
                </w:tcPr>
                <w:p w:rsidR="000D44E9" w:rsidRDefault="000D44E9">
                  <w:pPr>
                    <w:pStyle w:val="Days"/>
                  </w:pPr>
                  <w:r>
                    <w:t>TUES</w:t>
                  </w:r>
                </w:p>
              </w:tc>
            </w:tr>
          </w:tbl>
          <w:p w:rsidR="00640A31" w:rsidRDefault="00640A31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134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0D44E9" w:rsidTr="000D44E9">
              <w:trPr>
                <w:jc w:val="center"/>
              </w:trPr>
              <w:tc>
                <w:tcPr>
                  <w:tcW w:w="5000" w:type="pct"/>
                  <w:vAlign w:val="bottom"/>
                </w:tcPr>
                <w:p w:rsidR="000D44E9" w:rsidRDefault="000D44E9">
                  <w:pPr>
                    <w:pStyle w:val="Days"/>
                  </w:pPr>
                  <w:r>
                    <w:t>WED</w:t>
                  </w:r>
                </w:p>
              </w:tc>
            </w:tr>
          </w:tbl>
          <w:p w:rsidR="00640A31" w:rsidRDefault="00640A31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1411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0D44E9" w:rsidTr="000D44E9">
              <w:trPr>
                <w:jc w:val="center"/>
              </w:trPr>
              <w:tc>
                <w:tcPr>
                  <w:tcW w:w="5000" w:type="pct"/>
                  <w:vAlign w:val="bottom"/>
                </w:tcPr>
                <w:p w:rsidR="000D44E9" w:rsidRDefault="000D44E9">
                  <w:pPr>
                    <w:pStyle w:val="Days"/>
                  </w:pPr>
                  <w:r>
                    <w:t>THUR</w:t>
                  </w:r>
                </w:p>
              </w:tc>
            </w:tr>
          </w:tbl>
          <w:p w:rsidR="00640A31" w:rsidRDefault="00640A31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95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</w:tblGrid>
            <w:tr w:rsidR="000D44E9" w:rsidTr="000D44E9">
              <w:trPr>
                <w:jc w:val="center"/>
              </w:trPr>
              <w:tc>
                <w:tcPr>
                  <w:tcW w:w="5000" w:type="pct"/>
                  <w:vAlign w:val="bottom"/>
                </w:tcPr>
                <w:p w:rsidR="000D44E9" w:rsidRDefault="000D44E9">
                  <w:pPr>
                    <w:pStyle w:val="Days"/>
                  </w:pPr>
                  <w:r>
                    <w:t>FRI</w:t>
                  </w:r>
                </w:p>
              </w:tc>
            </w:tr>
          </w:tbl>
          <w:p w:rsidR="00640A31" w:rsidRDefault="00640A31">
            <w:pPr>
              <w:pStyle w:val="Days"/>
            </w:pPr>
          </w:p>
        </w:tc>
      </w:tr>
    </w:tbl>
    <w:p w:rsidR="00640A31" w:rsidRDefault="00640A31"/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640A31" w:rsidTr="00640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</w:tcPr>
          <w:p w:rsidR="00640A31" w:rsidRDefault="00640A31" w:rsidP="000D44E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4E9" w:rsidTr="00640A31">
        <w:tc>
          <w:tcPr>
            <w:tcW w:w="1007" w:type="pct"/>
          </w:tcPr>
          <w:p w:rsidR="000D44E9" w:rsidRDefault="000D44E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0D44E9" w:rsidRDefault="000D44E9"/>
        </w:tc>
        <w:tc>
          <w:tcPr>
            <w:tcW w:w="998" w:type="pct"/>
          </w:tcPr>
          <w:p w:rsidR="000D44E9" w:rsidRDefault="000D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0D44E9" w:rsidRDefault="000D44E9"/>
        </w:tc>
        <w:tc>
          <w:tcPr>
            <w:tcW w:w="998" w:type="pct"/>
          </w:tcPr>
          <w:p w:rsidR="000D44E9" w:rsidRDefault="000D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0A31" w:rsidRDefault="00640A31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640A31" w:rsidTr="00640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</w:tcPr>
          <w:p w:rsidR="00640A31" w:rsidRDefault="00640A31" w:rsidP="000D44E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4E9" w:rsidTr="00640A31">
        <w:tc>
          <w:tcPr>
            <w:tcW w:w="1007" w:type="pct"/>
          </w:tcPr>
          <w:p w:rsidR="000D44E9" w:rsidRDefault="000D44E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0D44E9" w:rsidRDefault="000D44E9"/>
        </w:tc>
        <w:tc>
          <w:tcPr>
            <w:tcW w:w="998" w:type="pct"/>
          </w:tcPr>
          <w:p w:rsidR="000D44E9" w:rsidRDefault="000D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0D44E9" w:rsidRDefault="000D44E9"/>
        </w:tc>
        <w:tc>
          <w:tcPr>
            <w:tcW w:w="998" w:type="pct"/>
          </w:tcPr>
          <w:p w:rsidR="000D44E9" w:rsidRDefault="000D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0A31" w:rsidRDefault="00640A31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640A31" w:rsidTr="00640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</w:tcPr>
          <w:p w:rsidR="00640A31" w:rsidRDefault="00640A31" w:rsidP="000D44E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4E9" w:rsidTr="00640A31">
        <w:tc>
          <w:tcPr>
            <w:tcW w:w="1007" w:type="pct"/>
          </w:tcPr>
          <w:p w:rsidR="000D44E9" w:rsidRDefault="000D44E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0D44E9" w:rsidRDefault="000D44E9"/>
        </w:tc>
        <w:tc>
          <w:tcPr>
            <w:tcW w:w="998" w:type="pct"/>
          </w:tcPr>
          <w:p w:rsidR="000D44E9" w:rsidRDefault="000D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0D44E9" w:rsidRDefault="000D44E9"/>
        </w:tc>
        <w:tc>
          <w:tcPr>
            <w:tcW w:w="998" w:type="pct"/>
          </w:tcPr>
          <w:p w:rsidR="000D44E9" w:rsidRDefault="000D4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0A31" w:rsidRDefault="00640A31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640A31" w:rsidTr="00640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</w:tcPr>
          <w:p w:rsidR="00640A31" w:rsidRDefault="00640A31" w:rsidP="000D44E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4F1" w:rsidTr="00640A31">
        <w:tc>
          <w:tcPr>
            <w:tcW w:w="1007" w:type="pct"/>
          </w:tcPr>
          <w:p w:rsidR="000774F1" w:rsidRDefault="000774F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0774F1" w:rsidRDefault="000774F1"/>
        </w:tc>
        <w:tc>
          <w:tcPr>
            <w:tcW w:w="998" w:type="pct"/>
          </w:tcPr>
          <w:p w:rsidR="000774F1" w:rsidRDefault="00077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0774F1" w:rsidRDefault="000774F1"/>
        </w:tc>
        <w:tc>
          <w:tcPr>
            <w:tcW w:w="998" w:type="pct"/>
          </w:tcPr>
          <w:p w:rsidR="000774F1" w:rsidRDefault="00077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0A31" w:rsidRDefault="00640A31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640A31" w:rsidTr="00640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</w:tcPr>
          <w:p w:rsidR="00640A31" w:rsidRDefault="00640A31" w:rsidP="000D44E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A31" w:rsidTr="00640A31">
        <w:tc>
          <w:tcPr>
            <w:tcW w:w="1007" w:type="pct"/>
          </w:tcPr>
          <w:p w:rsidR="00640A31" w:rsidRDefault="00640A3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640A31" w:rsidRDefault="00640A31"/>
        </w:tc>
        <w:tc>
          <w:tcPr>
            <w:tcW w:w="998" w:type="pct"/>
          </w:tcPr>
          <w:p w:rsidR="00640A31" w:rsidRDefault="0064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4F1" w:rsidTr="00640A31">
        <w:tc>
          <w:tcPr>
            <w:tcW w:w="1007" w:type="pct"/>
          </w:tcPr>
          <w:p w:rsidR="000774F1" w:rsidRDefault="000774F1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0774F1" w:rsidRDefault="000774F1"/>
        </w:tc>
        <w:tc>
          <w:tcPr>
            <w:tcW w:w="998" w:type="pct"/>
          </w:tcPr>
          <w:p w:rsidR="000774F1" w:rsidRDefault="00077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0774F1" w:rsidRDefault="000774F1"/>
        </w:tc>
        <w:tc>
          <w:tcPr>
            <w:tcW w:w="998" w:type="pct"/>
          </w:tcPr>
          <w:p w:rsidR="000774F1" w:rsidRDefault="00077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0A31" w:rsidRDefault="00640A31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10214"/>
      </w:tblGrid>
      <w:tr w:rsidR="000774F1" w:rsidTr="00077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0774F1" w:rsidRDefault="000774F1"/>
        </w:tc>
      </w:tr>
      <w:tr w:rsidR="000774F1" w:rsidTr="000774F1">
        <w:trPr>
          <w:trHeight w:val="1169"/>
        </w:trPr>
        <w:tc>
          <w:tcPr>
            <w:tcW w:w="5000" w:type="pct"/>
          </w:tcPr>
          <w:p w:rsidR="000774F1" w:rsidRDefault="000774F1"/>
        </w:tc>
      </w:tr>
    </w:tbl>
    <w:p w:rsidR="00640A31" w:rsidRDefault="00640A31"/>
    <w:p w:rsidR="00E125C7" w:rsidRDefault="00E125C7" w:rsidP="00E125C7">
      <w:pPr>
        <w:pStyle w:val="Subtitle"/>
        <w:spacing w:after="0"/>
      </w:pPr>
      <w:r>
        <w:lastRenderedPageBreak/>
        <w:t>Weekly Assignments</w:t>
      </w:r>
    </w:p>
    <w:p w:rsidR="00E125C7" w:rsidRPr="000774F1" w:rsidRDefault="00E125C7" w:rsidP="00E125C7">
      <w:pPr>
        <w:spacing w:after="0"/>
        <w:jc w:val="center"/>
        <w:rPr>
          <w:sz w:val="16"/>
          <w:szCs w:val="16"/>
        </w:rPr>
      </w:pPr>
      <w:r w:rsidRPr="000774F1">
        <w:rPr>
          <w:sz w:val="16"/>
          <w:szCs w:val="16"/>
        </w:rPr>
        <w:t>_____________________</w:t>
      </w:r>
      <w:r>
        <w:rPr>
          <w:sz w:val="16"/>
          <w:szCs w:val="16"/>
        </w:rPr>
        <w:t>_________________________________________________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2060"/>
        <w:gridCol w:w="2041"/>
        <w:gridCol w:w="2041"/>
        <w:gridCol w:w="2041"/>
        <w:gridCol w:w="2041"/>
      </w:tblGrid>
      <w:tr w:rsidR="00E125C7" w:rsidTr="000E0237">
        <w:tc>
          <w:tcPr>
            <w:tcW w:w="1007" w:type="pct"/>
            <w:vAlign w:val="bottom"/>
          </w:tcPr>
          <w:tbl>
            <w:tblPr>
              <w:tblW w:w="1468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</w:tblGrid>
            <w:tr w:rsidR="00E125C7" w:rsidTr="000E0237">
              <w:trPr>
                <w:jc w:val="center"/>
              </w:trPr>
              <w:tc>
                <w:tcPr>
                  <w:tcW w:w="5000" w:type="pct"/>
                  <w:vAlign w:val="bottom"/>
                </w:tcPr>
                <w:p w:rsidR="00E125C7" w:rsidRDefault="00E125C7" w:rsidP="000E0237">
                  <w:pPr>
                    <w:pStyle w:val="Days"/>
                  </w:pPr>
                  <w:r>
                    <w:t>MON</w:t>
                  </w:r>
                </w:p>
              </w:tc>
            </w:tr>
          </w:tbl>
          <w:p w:rsidR="00E125C7" w:rsidRDefault="00E125C7" w:rsidP="000E0237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134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E125C7" w:rsidTr="000E0237">
              <w:trPr>
                <w:jc w:val="center"/>
              </w:trPr>
              <w:tc>
                <w:tcPr>
                  <w:tcW w:w="5000" w:type="pct"/>
                  <w:vAlign w:val="bottom"/>
                </w:tcPr>
                <w:p w:rsidR="00E125C7" w:rsidRDefault="00E125C7" w:rsidP="000E0237">
                  <w:pPr>
                    <w:pStyle w:val="Days"/>
                  </w:pPr>
                  <w:r>
                    <w:t>TUES</w:t>
                  </w:r>
                </w:p>
              </w:tc>
            </w:tr>
          </w:tbl>
          <w:p w:rsidR="00E125C7" w:rsidRDefault="00E125C7" w:rsidP="000E0237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134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E125C7" w:rsidTr="000E0237">
              <w:trPr>
                <w:jc w:val="center"/>
              </w:trPr>
              <w:tc>
                <w:tcPr>
                  <w:tcW w:w="5000" w:type="pct"/>
                  <w:vAlign w:val="bottom"/>
                </w:tcPr>
                <w:p w:rsidR="00E125C7" w:rsidRDefault="00E125C7" w:rsidP="000E0237">
                  <w:pPr>
                    <w:pStyle w:val="Days"/>
                  </w:pPr>
                  <w:r>
                    <w:t>WED</w:t>
                  </w:r>
                </w:p>
              </w:tc>
            </w:tr>
          </w:tbl>
          <w:p w:rsidR="00E125C7" w:rsidRDefault="00E125C7" w:rsidP="000E0237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1411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E125C7" w:rsidTr="000E0237">
              <w:trPr>
                <w:jc w:val="center"/>
              </w:trPr>
              <w:tc>
                <w:tcPr>
                  <w:tcW w:w="5000" w:type="pct"/>
                  <w:vAlign w:val="bottom"/>
                </w:tcPr>
                <w:p w:rsidR="00E125C7" w:rsidRDefault="00E125C7" w:rsidP="000E0237">
                  <w:pPr>
                    <w:pStyle w:val="Days"/>
                  </w:pPr>
                  <w:r>
                    <w:t>THUR</w:t>
                  </w:r>
                </w:p>
              </w:tc>
            </w:tr>
          </w:tbl>
          <w:p w:rsidR="00E125C7" w:rsidRDefault="00E125C7" w:rsidP="000E0237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95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</w:tblGrid>
            <w:tr w:rsidR="00E125C7" w:rsidTr="000E0237">
              <w:trPr>
                <w:jc w:val="center"/>
              </w:trPr>
              <w:tc>
                <w:tcPr>
                  <w:tcW w:w="5000" w:type="pct"/>
                  <w:vAlign w:val="bottom"/>
                </w:tcPr>
                <w:p w:rsidR="00E125C7" w:rsidRDefault="00E125C7" w:rsidP="000E0237">
                  <w:pPr>
                    <w:pStyle w:val="Days"/>
                  </w:pPr>
                  <w:r>
                    <w:t>FRI</w:t>
                  </w:r>
                </w:p>
              </w:tc>
            </w:tr>
          </w:tbl>
          <w:p w:rsidR="00E125C7" w:rsidRDefault="00E125C7" w:rsidP="000E0237">
            <w:pPr>
              <w:pStyle w:val="Days"/>
            </w:pPr>
          </w:p>
        </w:tc>
      </w:tr>
    </w:tbl>
    <w:p w:rsidR="00E125C7" w:rsidRDefault="00E125C7" w:rsidP="00E125C7"/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E125C7" w:rsidTr="000E0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25C7" w:rsidRDefault="00E125C7" w:rsidP="00E125C7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E125C7" w:rsidTr="000E0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25C7" w:rsidRDefault="00E125C7" w:rsidP="00E125C7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E125C7" w:rsidTr="000E0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25C7" w:rsidRDefault="00E125C7" w:rsidP="00E125C7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E125C7" w:rsidTr="000E0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25C7" w:rsidRDefault="00E125C7" w:rsidP="00E125C7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E125C7" w:rsidTr="000E0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5C7" w:rsidTr="000E0237">
        <w:tc>
          <w:tcPr>
            <w:tcW w:w="1007" w:type="pct"/>
          </w:tcPr>
          <w:p w:rsidR="00E125C7" w:rsidRDefault="00E125C7" w:rsidP="000E023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25C7" w:rsidRDefault="00E125C7" w:rsidP="000E0237"/>
        </w:tc>
        <w:tc>
          <w:tcPr>
            <w:tcW w:w="998" w:type="pct"/>
          </w:tcPr>
          <w:p w:rsidR="00E125C7" w:rsidRDefault="00E125C7" w:rsidP="000E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25C7" w:rsidRDefault="00E125C7" w:rsidP="00E125C7">
      <w:pPr>
        <w:pStyle w:val="TableSpace"/>
      </w:pPr>
      <w:bookmarkStart w:id="0" w:name="_GoBack"/>
      <w:bookmarkEnd w:id="0"/>
    </w:p>
    <w:sectPr w:rsidR="00E125C7">
      <w:footerReference w:type="default" r:id="rId8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7E3" w:rsidRDefault="000E37E3">
      <w:pPr>
        <w:spacing w:before="0" w:after="0"/>
      </w:pPr>
      <w:r>
        <w:separator/>
      </w:r>
    </w:p>
  </w:endnote>
  <w:endnote w:type="continuationSeparator" w:id="0">
    <w:p w:rsidR="000E37E3" w:rsidRDefault="000E37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A31" w:rsidRDefault="000E37E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125C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7E3" w:rsidRDefault="000E37E3">
      <w:pPr>
        <w:spacing w:before="0" w:after="0"/>
      </w:pPr>
      <w:r>
        <w:separator/>
      </w:r>
    </w:p>
  </w:footnote>
  <w:footnote w:type="continuationSeparator" w:id="0">
    <w:p w:rsidR="000E37E3" w:rsidRDefault="000E37E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E9"/>
    <w:rsid w:val="000774F1"/>
    <w:rsid w:val="000D44E9"/>
    <w:rsid w:val="000E37E3"/>
    <w:rsid w:val="00640A31"/>
    <w:rsid w:val="00E1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E5299-D50B-4F86-942A-14BF230A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17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4E4E4E" w:themeColor="accent1" w:themeTint="BF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4E4E4E" w:themeColor="accent1" w:themeTint="BF"/>
      <w:kern w:val="28"/>
      <w:sz w:val="32"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</w:tcBorders>
        <w:shd w:val="clear" w:color="auto" w:fill="969696" w:themeFill="accent3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10"/>
    <w:qFormat/>
    <w:pPr>
      <w:spacing w:before="0" w:after="0" w:line="72" w:lineRule="exact"/>
    </w:pPr>
  </w:style>
  <w:style w:type="paragraph" w:customStyle="1" w:styleId="Days">
    <w:name w:val="Days"/>
    <w:basedOn w:val="Normal"/>
    <w:qFormat/>
    <w:pPr>
      <w:spacing w:before="0" w:after="0"/>
    </w:pPr>
    <w:rPr>
      <w:color w:val="000000" w:themeColor="text1"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C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e_000\AppData\Roaming\Microsoft\Templates\Weekly%20Assignment%20Calendar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A1DFF-C80A-4A2D-8B67-BC64B374F4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8BB5DE-1C2B-49DC-AFC0-6743ABD0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Calendar.dotx</Template>
  <TotalTime>11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Katherine Hu</dc:creator>
  <cp:keywords/>
  <cp:lastModifiedBy>Katherine Hu</cp:lastModifiedBy>
  <cp:revision>3</cp:revision>
  <cp:lastPrinted>2016-09-08T20:53:00Z</cp:lastPrinted>
  <dcterms:created xsi:type="dcterms:W3CDTF">2016-09-08T20:45:00Z</dcterms:created>
  <dcterms:modified xsi:type="dcterms:W3CDTF">2016-09-08T20:57:00Z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TC029195379991</vt:lpwstr>
  </property>
</Properties>
</file>